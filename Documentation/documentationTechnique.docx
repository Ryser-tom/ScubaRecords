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54AC4B" w14:textId="77777777" w:rsidR="00C6554A" w:rsidRPr="008B5277" w:rsidRDefault="002554CD" w:rsidP="00C6554A">
      <w:pPr>
        <w:pStyle w:val="Photo"/>
      </w:pPr>
      <w:r w:rsidRPr="008B5277">
        <w:rPr>
          <w:noProof/>
          <w:lang w:bidi="fr-FR"/>
        </w:rPr>
        <w:drawing>
          <wp:inline distT="0" distB="0" distL="0" distR="0" wp14:anchorId="2C9DC194" wp14:editId="3B180848">
            <wp:extent cx="3657600" cy="5486400"/>
            <wp:effectExtent l="0" t="0" r="0" b="0"/>
            <wp:docPr id="22" name="Image 1" descr="Lac gelé bleu clair entouré de glace blanche sur un fond de montagne s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14:paraId="1162C07F" w14:textId="2121505E" w:rsidR="00C6554A" w:rsidRDefault="002C3ECE" w:rsidP="00C6554A">
      <w:pPr>
        <w:pStyle w:val="Titre"/>
      </w:pPr>
      <w:r>
        <w:t>ScubaRecords</w:t>
      </w:r>
    </w:p>
    <w:p w14:paraId="147F765F" w14:textId="29A27B3E" w:rsidR="00C6554A" w:rsidRPr="00D5413C" w:rsidRDefault="002C3ECE" w:rsidP="00C6554A">
      <w:pPr>
        <w:pStyle w:val="Sous-titre"/>
      </w:pPr>
      <w:r>
        <w:t>Projet de diplôme technicien 2020</w:t>
      </w:r>
    </w:p>
    <w:p w14:paraId="78ECD0C2" w14:textId="460395AE" w:rsidR="00C6554A" w:rsidRDefault="002C3ECE" w:rsidP="00C6554A">
      <w:pPr>
        <w:pStyle w:val="Coordonnes"/>
      </w:pPr>
      <w:r>
        <w:t>Tom Ryser</w:t>
      </w:r>
      <w:r w:rsidR="00C6554A">
        <w:rPr>
          <w:lang w:bidi="fr-FR"/>
        </w:rPr>
        <w:t xml:space="preserve"> | </w:t>
      </w:r>
      <w:r>
        <w:t>Technicien ES info.</w:t>
      </w:r>
      <w:r w:rsidR="00C6554A">
        <w:rPr>
          <w:lang w:bidi="fr-FR"/>
        </w:rPr>
        <w:t xml:space="preserve"> | </w:t>
      </w:r>
      <w:r>
        <w:t>Lundi, 8 juin 2020</w:t>
      </w:r>
      <w:r w:rsidR="00C6554A">
        <w:rPr>
          <w:lang w:bidi="fr-FR"/>
        </w:rPr>
        <w:br w:type="page"/>
      </w:r>
    </w:p>
    <w:sdt>
      <w:sdtPr>
        <w:rPr>
          <w:rFonts w:asciiTheme="minorHAnsi" w:eastAsiaTheme="minorHAnsi" w:hAnsiTheme="minorHAnsi" w:cstheme="minorBidi"/>
          <w:color w:val="595959" w:themeColor="text1" w:themeTint="A6"/>
          <w:sz w:val="22"/>
          <w:szCs w:val="22"/>
          <w:lang w:val="fr-FR" w:eastAsia="en-US"/>
        </w:rPr>
        <w:id w:val="895316538"/>
        <w:docPartObj>
          <w:docPartGallery w:val="Table of Contents"/>
          <w:docPartUnique/>
        </w:docPartObj>
      </w:sdtPr>
      <w:sdtEndPr>
        <w:rPr>
          <w:b/>
          <w:bCs/>
        </w:rPr>
      </w:sdtEndPr>
      <w:sdtContent>
        <w:p w14:paraId="043E4241" w14:textId="01BF15A9" w:rsidR="002C3ECE" w:rsidRDefault="002C3ECE">
          <w:pPr>
            <w:pStyle w:val="En-ttedetabledesmatires"/>
          </w:pPr>
          <w:r>
            <w:rPr>
              <w:lang w:val="fr-FR"/>
            </w:rPr>
            <w:t>Table des matières</w:t>
          </w:r>
        </w:p>
        <w:p w14:paraId="457CF2EE" w14:textId="6A6DD808" w:rsidR="002C3ECE" w:rsidRDefault="002C3ECE">
          <w:pPr>
            <w:pStyle w:val="TM1"/>
            <w:tabs>
              <w:tab w:val="right" w:leader="dot" w:pos="8296"/>
            </w:tabs>
            <w:rPr>
              <w:noProof/>
            </w:rPr>
          </w:pPr>
          <w:r>
            <w:fldChar w:fldCharType="begin"/>
          </w:r>
          <w:r>
            <w:instrText xml:space="preserve"> TOC \o "1-3" \h \z \u </w:instrText>
          </w:r>
          <w:r>
            <w:fldChar w:fldCharType="separate"/>
          </w:r>
          <w:hyperlink w:anchor="_Toc37936686" w:history="1">
            <w:r w:rsidRPr="00E442E1">
              <w:rPr>
                <w:rStyle w:val="Lienhypertexte"/>
                <w:noProof/>
              </w:rPr>
              <w:t>Résumé</w:t>
            </w:r>
            <w:r>
              <w:rPr>
                <w:noProof/>
                <w:webHidden/>
              </w:rPr>
              <w:tab/>
            </w:r>
            <w:r>
              <w:rPr>
                <w:noProof/>
                <w:webHidden/>
              </w:rPr>
              <w:fldChar w:fldCharType="begin"/>
            </w:r>
            <w:r>
              <w:rPr>
                <w:noProof/>
                <w:webHidden/>
              </w:rPr>
              <w:instrText xml:space="preserve"> PAGEREF _Toc37936686 \h </w:instrText>
            </w:r>
            <w:r>
              <w:rPr>
                <w:noProof/>
                <w:webHidden/>
              </w:rPr>
            </w:r>
            <w:r>
              <w:rPr>
                <w:noProof/>
                <w:webHidden/>
              </w:rPr>
              <w:fldChar w:fldCharType="separate"/>
            </w:r>
            <w:r>
              <w:rPr>
                <w:noProof/>
                <w:webHidden/>
              </w:rPr>
              <w:t>1</w:t>
            </w:r>
            <w:r>
              <w:rPr>
                <w:noProof/>
                <w:webHidden/>
              </w:rPr>
              <w:fldChar w:fldCharType="end"/>
            </w:r>
          </w:hyperlink>
        </w:p>
        <w:p w14:paraId="65806562" w14:textId="354E73B0" w:rsidR="002C3ECE" w:rsidRDefault="00F06D77">
          <w:pPr>
            <w:pStyle w:val="TM1"/>
            <w:tabs>
              <w:tab w:val="right" w:leader="dot" w:pos="8296"/>
            </w:tabs>
            <w:rPr>
              <w:noProof/>
            </w:rPr>
          </w:pPr>
          <w:hyperlink w:anchor="_Toc37936687" w:history="1">
            <w:r w:rsidR="002C3ECE" w:rsidRPr="00E442E1">
              <w:rPr>
                <w:rStyle w:val="Lienhypertexte"/>
                <w:noProof/>
              </w:rPr>
              <w:t>Abstract</w:t>
            </w:r>
            <w:r w:rsidR="002C3ECE">
              <w:rPr>
                <w:noProof/>
                <w:webHidden/>
              </w:rPr>
              <w:tab/>
            </w:r>
            <w:r w:rsidR="002C3ECE">
              <w:rPr>
                <w:noProof/>
                <w:webHidden/>
              </w:rPr>
              <w:fldChar w:fldCharType="begin"/>
            </w:r>
            <w:r w:rsidR="002C3ECE">
              <w:rPr>
                <w:noProof/>
                <w:webHidden/>
              </w:rPr>
              <w:instrText xml:space="preserve"> PAGEREF _Toc37936687 \h </w:instrText>
            </w:r>
            <w:r w:rsidR="002C3ECE">
              <w:rPr>
                <w:noProof/>
                <w:webHidden/>
              </w:rPr>
            </w:r>
            <w:r w:rsidR="002C3ECE">
              <w:rPr>
                <w:noProof/>
                <w:webHidden/>
              </w:rPr>
              <w:fldChar w:fldCharType="separate"/>
            </w:r>
            <w:r w:rsidR="002C3ECE">
              <w:rPr>
                <w:noProof/>
                <w:webHidden/>
              </w:rPr>
              <w:t>1</w:t>
            </w:r>
            <w:r w:rsidR="002C3ECE">
              <w:rPr>
                <w:noProof/>
                <w:webHidden/>
              </w:rPr>
              <w:fldChar w:fldCharType="end"/>
            </w:r>
          </w:hyperlink>
        </w:p>
        <w:p w14:paraId="09BE410A" w14:textId="57A76F40" w:rsidR="002C3ECE" w:rsidRDefault="00F06D77">
          <w:pPr>
            <w:pStyle w:val="TM1"/>
            <w:tabs>
              <w:tab w:val="right" w:leader="dot" w:pos="8296"/>
            </w:tabs>
            <w:rPr>
              <w:noProof/>
            </w:rPr>
          </w:pPr>
          <w:hyperlink w:anchor="_Toc37936688" w:history="1">
            <w:r w:rsidR="002C3ECE" w:rsidRPr="00E442E1">
              <w:rPr>
                <w:rStyle w:val="Lienhypertexte"/>
                <w:noProof/>
              </w:rPr>
              <w:t>Contexte</w:t>
            </w:r>
            <w:r w:rsidR="002C3ECE">
              <w:rPr>
                <w:noProof/>
                <w:webHidden/>
              </w:rPr>
              <w:tab/>
            </w:r>
            <w:r w:rsidR="002C3ECE">
              <w:rPr>
                <w:noProof/>
                <w:webHidden/>
              </w:rPr>
              <w:fldChar w:fldCharType="begin"/>
            </w:r>
            <w:r w:rsidR="002C3ECE">
              <w:rPr>
                <w:noProof/>
                <w:webHidden/>
              </w:rPr>
              <w:instrText xml:space="preserve"> PAGEREF _Toc37936688 \h </w:instrText>
            </w:r>
            <w:r w:rsidR="002C3ECE">
              <w:rPr>
                <w:noProof/>
                <w:webHidden/>
              </w:rPr>
            </w:r>
            <w:r w:rsidR="002C3ECE">
              <w:rPr>
                <w:noProof/>
                <w:webHidden/>
              </w:rPr>
              <w:fldChar w:fldCharType="separate"/>
            </w:r>
            <w:r w:rsidR="002C3ECE">
              <w:rPr>
                <w:noProof/>
                <w:webHidden/>
              </w:rPr>
              <w:t>1</w:t>
            </w:r>
            <w:r w:rsidR="002C3ECE">
              <w:rPr>
                <w:noProof/>
                <w:webHidden/>
              </w:rPr>
              <w:fldChar w:fldCharType="end"/>
            </w:r>
          </w:hyperlink>
        </w:p>
        <w:p w14:paraId="62D1C757" w14:textId="4B833D86" w:rsidR="002C3ECE" w:rsidRDefault="00F06D77">
          <w:pPr>
            <w:pStyle w:val="TM1"/>
            <w:tabs>
              <w:tab w:val="right" w:leader="dot" w:pos="8296"/>
            </w:tabs>
            <w:rPr>
              <w:noProof/>
            </w:rPr>
          </w:pPr>
          <w:hyperlink w:anchor="_Toc37936689" w:history="1">
            <w:r w:rsidR="002C3ECE" w:rsidRPr="00E442E1">
              <w:rPr>
                <w:rStyle w:val="Lienhypertexte"/>
                <w:noProof/>
              </w:rPr>
              <w:t>Cahier des charges</w:t>
            </w:r>
            <w:r w:rsidR="002C3ECE">
              <w:rPr>
                <w:noProof/>
                <w:webHidden/>
              </w:rPr>
              <w:tab/>
            </w:r>
            <w:r w:rsidR="002C3ECE">
              <w:rPr>
                <w:noProof/>
                <w:webHidden/>
              </w:rPr>
              <w:fldChar w:fldCharType="begin"/>
            </w:r>
            <w:r w:rsidR="002C3ECE">
              <w:rPr>
                <w:noProof/>
                <w:webHidden/>
              </w:rPr>
              <w:instrText xml:space="preserve"> PAGEREF _Toc37936689 \h </w:instrText>
            </w:r>
            <w:r w:rsidR="002C3ECE">
              <w:rPr>
                <w:noProof/>
                <w:webHidden/>
              </w:rPr>
            </w:r>
            <w:r w:rsidR="002C3ECE">
              <w:rPr>
                <w:noProof/>
                <w:webHidden/>
              </w:rPr>
              <w:fldChar w:fldCharType="separate"/>
            </w:r>
            <w:r w:rsidR="002C3ECE">
              <w:rPr>
                <w:noProof/>
                <w:webHidden/>
              </w:rPr>
              <w:t>1</w:t>
            </w:r>
            <w:r w:rsidR="002C3ECE">
              <w:rPr>
                <w:noProof/>
                <w:webHidden/>
              </w:rPr>
              <w:fldChar w:fldCharType="end"/>
            </w:r>
          </w:hyperlink>
        </w:p>
        <w:p w14:paraId="24D942FA" w14:textId="642FB501" w:rsidR="002C3ECE" w:rsidRDefault="00F06D77">
          <w:pPr>
            <w:pStyle w:val="TM1"/>
            <w:tabs>
              <w:tab w:val="right" w:leader="dot" w:pos="8296"/>
            </w:tabs>
            <w:rPr>
              <w:noProof/>
            </w:rPr>
          </w:pPr>
          <w:hyperlink w:anchor="_Toc37936690" w:history="1">
            <w:r w:rsidR="002C3ECE" w:rsidRPr="00E442E1">
              <w:rPr>
                <w:rStyle w:val="Lienhypertexte"/>
                <w:noProof/>
              </w:rPr>
              <w:t>Étude d’opportunité</w:t>
            </w:r>
            <w:r w:rsidR="002C3ECE">
              <w:rPr>
                <w:noProof/>
                <w:webHidden/>
              </w:rPr>
              <w:tab/>
            </w:r>
            <w:r w:rsidR="002C3ECE">
              <w:rPr>
                <w:noProof/>
                <w:webHidden/>
              </w:rPr>
              <w:fldChar w:fldCharType="begin"/>
            </w:r>
            <w:r w:rsidR="002C3ECE">
              <w:rPr>
                <w:noProof/>
                <w:webHidden/>
              </w:rPr>
              <w:instrText xml:space="preserve"> PAGEREF _Toc37936690 \h </w:instrText>
            </w:r>
            <w:r w:rsidR="002C3ECE">
              <w:rPr>
                <w:noProof/>
                <w:webHidden/>
              </w:rPr>
            </w:r>
            <w:r w:rsidR="002C3ECE">
              <w:rPr>
                <w:noProof/>
                <w:webHidden/>
              </w:rPr>
              <w:fldChar w:fldCharType="separate"/>
            </w:r>
            <w:r w:rsidR="002C3ECE">
              <w:rPr>
                <w:noProof/>
                <w:webHidden/>
              </w:rPr>
              <w:t>1</w:t>
            </w:r>
            <w:r w:rsidR="002C3ECE">
              <w:rPr>
                <w:noProof/>
                <w:webHidden/>
              </w:rPr>
              <w:fldChar w:fldCharType="end"/>
            </w:r>
          </w:hyperlink>
        </w:p>
        <w:p w14:paraId="3DEB39A7" w14:textId="1318A960" w:rsidR="002C3ECE" w:rsidRDefault="00F06D77">
          <w:pPr>
            <w:pStyle w:val="TM1"/>
            <w:tabs>
              <w:tab w:val="right" w:leader="dot" w:pos="8296"/>
            </w:tabs>
            <w:rPr>
              <w:noProof/>
            </w:rPr>
          </w:pPr>
          <w:hyperlink w:anchor="_Toc37936691" w:history="1">
            <w:r w:rsidR="002C3ECE" w:rsidRPr="00E442E1">
              <w:rPr>
                <w:rStyle w:val="Lienhypertexte"/>
                <w:noProof/>
              </w:rPr>
              <w:t>Analyse fonctionnelle</w:t>
            </w:r>
            <w:r w:rsidR="002C3ECE">
              <w:rPr>
                <w:noProof/>
                <w:webHidden/>
              </w:rPr>
              <w:tab/>
            </w:r>
            <w:r w:rsidR="002C3ECE">
              <w:rPr>
                <w:noProof/>
                <w:webHidden/>
              </w:rPr>
              <w:fldChar w:fldCharType="begin"/>
            </w:r>
            <w:r w:rsidR="002C3ECE">
              <w:rPr>
                <w:noProof/>
                <w:webHidden/>
              </w:rPr>
              <w:instrText xml:space="preserve"> PAGEREF _Toc37936691 \h </w:instrText>
            </w:r>
            <w:r w:rsidR="002C3ECE">
              <w:rPr>
                <w:noProof/>
                <w:webHidden/>
              </w:rPr>
            </w:r>
            <w:r w:rsidR="002C3ECE">
              <w:rPr>
                <w:noProof/>
                <w:webHidden/>
              </w:rPr>
              <w:fldChar w:fldCharType="separate"/>
            </w:r>
            <w:r w:rsidR="002C3ECE">
              <w:rPr>
                <w:noProof/>
                <w:webHidden/>
              </w:rPr>
              <w:t>1</w:t>
            </w:r>
            <w:r w:rsidR="002C3ECE">
              <w:rPr>
                <w:noProof/>
                <w:webHidden/>
              </w:rPr>
              <w:fldChar w:fldCharType="end"/>
            </w:r>
          </w:hyperlink>
        </w:p>
        <w:p w14:paraId="040F846D" w14:textId="75C89AE2" w:rsidR="002C3ECE" w:rsidRDefault="00F06D77">
          <w:pPr>
            <w:pStyle w:val="TM1"/>
            <w:tabs>
              <w:tab w:val="right" w:leader="dot" w:pos="8296"/>
            </w:tabs>
            <w:rPr>
              <w:noProof/>
            </w:rPr>
          </w:pPr>
          <w:hyperlink w:anchor="_Toc37936692" w:history="1">
            <w:r w:rsidR="002C3ECE" w:rsidRPr="00E442E1">
              <w:rPr>
                <w:rStyle w:val="Lienhypertexte"/>
                <w:noProof/>
              </w:rPr>
              <w:t>Analyse organique</w:t>
            </w:r>
            <w:r w:rsidR="002C3ECE">
              <w:rPr>
                <w:noProof/>
                <w:webHidden/>
              </w:rPr>
              <w:tab/>
            </w:r>
            <w:r w:rsidR="002C3ECE">
              <w:rPr>
                <w:noProof/>
                <w:webHidden/>
              </w:rPr>
              <w:fldChar w:fldCharType="begin"/>
            </w:r>
            <w:r w:rsidR="002C3ECE">
              <w:rPr>
                <w:noProof/>
                <w:webHidden/>
              </w:rPr>
              <w:instrText xml:space="preserve"> PAGEREF _Toc37936692 \h </w:instrText>
            </w:r>
            <w:r w:rsidR="002C3ECE">
              <w:rPr>
                <w:noProof/>
                <w:webHidden/>
              </w:rPr>
            </w:r>
            <w:r w:rsidR="002C3ECE">
              <w:rPr>
                <w:noProof/>
                <w:webHidden/>
              </w:rPr>
              <w:fldChar w:fldCharType="separate"/>
            </w:r>
            <w:r w:rsidR="002C3ECE">
              <w:rPr>
                <w:noProof/>
                <w:webHidden/>
              </w:rPr>
              <w:t>1</w:t>
            </w:r>
            <w:r w:rsidR="002C3ECE">
              <w:rPr>
                <w:noProof/>
                <w:webHidden/>
              </w:rPr>
              <w:fldChar w:fldCharType="end"/>
            </w:r>
          </w:hyperlink>
        </w:p>
        <w:p w14:paraId="62580B62" w14:textId="1BA77E04" w:rsidR="002C3ECE" w:rsidRDefault="00F06D77">
          <w:pPr>
            <w:pStyle w:val="TM1"/>
            <w:tabs>
              <w:tab w:val="right" w:leader="dot" w:pos="8296"/>
            </w:tabs>
            <w:rPr>
              <w:noProof/>
            </w:rPr>
          </w:pPr>
          <w:hyperlink w:anchor="_Toc37936693" w:history="1">
            <w:r w:rsidR="002C3ECE" w:rsidRPr="00E442E1">
              <w:rPr>
                <w:rStyle w:val="Lienhypertexte"/>
                <w:noProof/>
              </w:rPr>
              <w:t>Organisation du travail</w:t>
            </w:r>
            <w:r w:rsidR="002C3ECE">
              <w:rPr>
                <w:noProof/>
                <w:webHidden/>
              </w:rPr>
              <w:tab/>
            </w:r>
            <w:r w:rsidR="002C3ECE">
              <w:rPr>
                <w:noProof/>
                <w:webHidden/>
              </w:rPr>
              <w:fldChar w:fldCharType="begin"/>
            </w:r>
            <w:r w:rsidR="002C3ECE">
              <w:rPr>
                <w:noProof/>
                <w:webHidden/>
              </w:rPr>
              <w:instrText xml:space="preserve"> PAGEREF _Toc37936693 \h </w:instrText>
            </w:r>
            <w:r w:rsidR="002C3ECE">
              <w:rPr>
                <w:noProof/>
                <w:webHidden/>
              </w:rPr>
            </w:r>
            <w:r w:rsidR="002C3ECE">
              <w:rPr>
                <w:noProof/>
                <w:webHidden/>
              </w:rPr>
              <w:fldChar w:fldCharType="separate"/>
            </w:r>
            <w:r w:rsidR="002C3ECE">
              <w:rPr>
                <w:noProof/>
                <w:webHidden/>
              </w:rPr>
              <w:t>1</w:t>
            </w:r>
            <w:r w:rsidR="002C3ECE">
              <w:rPr>
                <w:noProof/>
                <w:webHidden/>
              </w:rPr>
              <w:fldChar w:fldCharType="end"/>
            </w:r>
          </w:hyperlink>
        </w:p>
        <w:p w14:paraId="66B99ADF" w14:textId="19D9BE55" w:rsidR="002C3ECE" w:rsidRDefault="00F06D77">
          <w:pPr>
            <w:pStyle w:val="TM1"/>
            <w:tabs>
              <w:tab w:val="right" w:leader="dot" w:pos="8296"/>
            </w:tabs>
            <w:rPr>
              <w:noProof/>
            </w:rPr>
          </w:pPr>
          <w:hyperlink w:anchor="_Toc37936694" w:history="1">
            <w:r w:rsidR="002C3ECE" w:rsidRPr="00E442E1">
              <w:rPr>
                <w:rStyle w:val="Lienhypertexte"/>
                <w:noProof/>
              </w:rPr>
              <w:t>Conclusion</w:t>
            </w:r>
            <w:r w:rsidR="002C3ECE">
              <w:rPr>
                <w:noProof/>
                <w:webHidden/>
              </w:rPr>
              <w:tab/>
            </w:r>
            <w:r w:rsidR="002C3ECE">
              <w:rPr>
                <w:noProof/>
                <w:webHidden/>
              </w:rPr>
              <w:fldChar w:fldCharType="begin"/>
            </w:r>
            <w:r w:rsidR="002C3ECE">
              <w:rPr>
                <w:noProof/>
                <w:webHidden/>
              </w:rPr>
              <w:instrText xml:space="preserve"> PAGEREF _Toc37936694 \h </w:instrText>
            </w:r>
            <w:r w:rsidR="002C3ECE">
              <w:rPr>
                <w:noProof/>
                <w:webHidden/>
              </w:rPr>
            </w:r>
            <w:r w:rsidR="002C3ECE">
              <w:rPr>
                <w:noProof/>
                <w:webHidden/>
              </w:rPr>
              <w:fldChar w:fldCharType="separate"/>
            </w:r>
            <w:r w:rsidR="002C3ECE">
              <w:rPr>
                <w:noProof/>
                <w:webHidden/>
              </w:rPr>
              <w:t>1</w:t>
            </w:r>
            <w:r w:rsidR="002C3ECE">
              <w:rPr>
                <w:noProof/>
                <w:webHidden/>
              </w:rPr>
              <w:fldChar w:fldCharType="end"/>
            </w:r>
          </w:hyperlink>
        </w:p>
        <w:p w14:paraId="797748E8" w14:textId="231B2F81" w:rsidR="002C3ECE" w:rsidRDefault="00F06D77">
          <w:pPr>
            <w:pStyle w:val="TM1"/>
            <w:tabs>
              <w:tab w:val="right" w:leader="dot" w:pos="8296"/>
            </w:tabs>
            <w:rPr>
              <w:noProof/>
            </w:rPr>
          </w:pPr>
          <w:hyperlink w:anchor="_Toc37936695" w:history="1">
            <w:r w:rsidR="002C3ECE" w:rsidRPr="00E442E1">
              <w:rPr>
                <w:rStyle w:val="Lienhypertexte"/>
                <w:noProof/>
              </w:rPr>
              <w:t>Glossaire</w:t>
            </w:r>
            <w:r w:rsidR="002C3ECE">
              <w:rPr>
                <w:noProof/>
                <w:webHidden/>
              </w:rPr>
              <w:tab/>
            </w:r>
            <w:r w:rsidR="002C3ECE">
              <w:rPr>
                <w:noProof/>
                <w:webHidden/>
              </w:rPr>
              <w:fldChar w:fldCharType="begin"/>
            </w:r>
            <w:r w:rsidR="002C3ECE">
              <w:rPr>
                <w:noProof/>
                <w:webHidden/>
              </w:rPr>
              <w:instrText xml:space="preserve"> PAGEREF _Toc37936695 \h </w:instrText>
            </w:r>
            <w:r w:rsidR="002C3ECE">
              <w:rPr>
                <w:noProof/>
                <w:webHidden/>
              </w:rPr>
            </w:r>
            <w:r w:rsidR="002C3ECE">
              <w:rPr>
                <w:noProof/>
                <w:webHidden/>
              </w:rPr>
              <w:fldChar w:fldCharType="separate"/>
            </w:r>
            <w:r w:rsidR="002C3ECE">
              <w:rPr>
                <w:noProof/>
                <w:webHidden/>
              </w:rPr>
              <w:t>1</w:t>
            </w:r>
            <w:r w:rsidR="002C3ECE">
              <w:rPr>
                <w:noProof/>
                <w:webHidden/>
              </w:rPr>
              <w:fldChar w:fldCharType="end"/>
            </w:r>
          </w:hyperlink>
        </w:p>
        <w:p w14:paraId="7034DBB2" w14:textId="36003D16" w:rsidR="002C3ECE" w:rsidRDefault="00F06D77">
          <w:pPr>
            <w:pStyle w:val="TM1"/>
            <w:tabs>
              <w:tab w:val="right" w:leader="dot" w:pos="8296"/>
            </w:tabs>
            <w:rPr>
              <w:noProof/>
            </w:rPr>
          </w:pPr>
          <w:hyperlink w:anchor="_Toc37936696" w:history="1">
            <w:r w:rsidR="002C3ECE" w:rsidRPr="00E442E1">
              <w:rPr>
                <w:rStyle w:val="Lienhypertexte"/>
                <w:noProof/>
              </w:rPr>
              <w:t>Annexes</w:t>
            </w:r>
            <w:r w:rsidR="002C3ECE">
              <w:rPr>
                <w:noProof/>
                <w:webHidden/>
              </w:rPr>
              <w:tab/>
            </w:r>
            <w:r w:rsidR="002C3ECE">
              <w:rPr>
                <w:noProof/>
                <w:webHidden/>
              </w:rPr>
              <w:fldChar w:fldCharType="begin"/>
            </w:r>
            <w:r w:rsidR="002C3ECE">
              <w:rPr>
                <w:noProof/>
                <w:webHidden/>
              </w:rPr>
              <w:instrText xml:space="preserve"> PAGEREF _Toc37936696 \h </w:instrText>
            </w:r>
            <w:r w:rsidR="002C3ECE">
              <w:rPr>
                <w:noProof/>
                <w:webHidden/>
              </w:rPr>
            </w:r>
            <w:r w:rsidR="002C3ECE">
              <w:rPr>
                <w:noProof/>
                <w:webHidden/>
              </w:rPr>
              <w:fldChar w:fldCharType="separate"/>
            </w:r>
            <w:r w:rsidR="002C3ECE">
              <w:rPr>
                <w:noProof/>
                <w:webHidden/>
              </w:rPr>
              <w:t>1</w:t>
            </w:r>
            <w:r w:rsidR="002C3ECE">
              <w:rPr>
                <w:noProof/>
                <w:webHidden/>
              </w:rPr>
              <w:fldChar w:fldCharType="end"/>
            </w:r>
          </w:hyperlink>
        </w:p>
        <w:p w14:paraId="638059EE" w14:textId="36DD3FC3" w:rsidR="002C3ECE" w:rsidRDefault="002C3ECE">
          <w:r>
            <w:rPr>
              <w:b/>
              <w:bCs/>
            </w:rPr>
            <w:fldChar w:fldCharType="end"/>
          </w:r>
        </w:p>
      </w:sdtContent>
    </w:sdt>
    <w:p w14:paraId="499FA5E6" w14:textId="77777777" w:rsidR="00DC3C66" w:rsidRDefault="00DC3C66">
      <w:pPr>
        <w:rPr>
          <w:rFonts w:asciiTheme="majorHAnsi" w:eastAsiaTheme="majorEastAsia" w:hAnsiTheme="majorHAnsi" w:cstheme="majorBidi"/>
          <w:color w:val="007789" w:themeColor="accent1" w:themeShade="BF"/>
          <w:sz w:val="32"/>
        </w:rPr>
      </w:pPr>
      <w:bookmarkStart w:id="0" w:name="_Toc37936686"/>
      <w:r>
        <w:br w:type="page"/>
      </w:r>
    </w:p>
    <w:p w14:paraId="68C6C5C3" w14:textId="5CC6971A" w:rsidR="002C74C0" w:rsidRDefault="002C3ECE" w:rsidP="002C3ECE">
      <w:pPr>
        <w:pStyle w:val="Titre1"/>
      </w:pPr>
      <w:r>
        <w:lastRenderedPageBreak/>
        <w:t>Résumé</w:t>
      </w:r>
      <w:bookmarkEnd w:id="0"/>
    </w:p>
    <w:p w14:paraId="1BE1F974" w14:textId="018B46BF" w:rsidR="002C3ECE" w:rsidRDefault="002C3ECE" w:rsidP="002C3ECE">
      <w:r>
        <w:t xml:space="preserve">Dans le monde de la plongée subaquatique il y a de nombreuses personnes, même s’ils ne se connaissent pas, ils partagent tous une passion pour les fonds marins. Le but de ce projet est de permettre aux plongeurs de partagé leurs expériences ainsi que leurs découvertes. À travers cette application, ils pourront enregistrer leurs plongées et les partagées </w:t>
      </w:r>
      <w:r w:rsidR="00DC3C66">
        <w:t>au</w:t>
      </w:r>
      <w:r>
        <w:t xml:space="preserve"> reste de la </w:t>
      </w:r>
      <w:r w:rsidR="00DC3C66">
        <w:t>communauté</w:t>
      </w:r>
      <w:r>
        <w:t xml:space="preserve">. Il sera </w:t>
      </w:r>
      <w:r w:rsidR="00DC3C66">
        <w:t>aussi possible de partager des sites de plongées ainsi que des clubs.</w:t>
      </w:r>
    </w:p>
    <w:p w14:paraId="43E14EC2" w14:textId="790234ED" w:rsidR="00DC3C66" w:rsidRDefault="00DC3C66" w:rsidP="002C3ECE">
      <w:r>
        <w:t>La difficulté de ce projet réside dans l’intégration des données de plongées récupérée sur les différents ordinateurs de plongées ainsi que leur conversion dans le format</w:t>
      </w:r>
      <w:r w:rsidR="00425499">
        <w:t xml:space="preserve"> UDDF</w:t>
      </w:r>
      <w:r w:rsidR="00425499">
        <w:rPr>
          <w:rStyle w:val="Appelnotedebasdep"/>
        </w:rPr>
        <w:footnoteReference w:id="1"/>
      </w:r>
      <w:r>
        <w:t>.</w:t>
      </w:r>
    </w:p>
    <w:p w14:paraId="7613605A" w14:textId="6C7E5D5B" w:rsidR="00DC3C66" w:rsidRPr="002C3ECE" w:rsidRDefault="00DC3C66" w:rsidP="002C3ECE">
      <w:r>
        <w:t>Ce document comporte l’ensemble des aspects techniques liés à ce projet, ainsi que certaines procédures pour le maintenir.</w:t>
      </w:r>
    </w:p>
    <w:p w14:paraId="36BC5E1F" w14:textId="2308CD35" w:rsidR="002C3ECE" w:rsidRPr="00425499" w:rsidRDefault="002C3ECE" w:rsidP="002C3ECE">
      <w:pPr>
        <w:pStyle w:val="Titre1"/>
        <w:rPr>
          <w:lang w:val="en-CA"/>
        </w:rPr>
      </w:pPr>
      <w:bookmarkStart w:id="1" w:name="_Toc37936687"/>
      <w:r w:rsidRPr="00425499">
        <w:rPr>
          <w:lang w:val="en-CA"/>
        </w:rPr>
        <w:t>Abstract</w:t>
      </w:r>
      <w:bookmarkEnd w:id="1"/>
    </w:p>
    <w:p w14:paraId="354F8126" w14:textId="77777777" w:rsidR="00DC3C66" w:rsidRPr="00DC3C66" w:rsidRDefault="00DC3C66" w:rsidP="00DC3C66">
      <w:pPr>
        <w:rPr>
          <w:lang w:val="en-CA"/>
        </w:rPr>
      </w:pPr>
      <w:r w:rsidRPr="00DC3C66">
        <w:rPr>
          <w:lang w:val="en-CA"/>
        </w:rPr>
        <w:t>In the world of underwater diving there are many people, even if they don't know each other, they all share a passion for the seabed. The aim of this project is to allow divers to share their experiences and discoveries. Through this application, they will be able to record their dives and share them with the rest of the community. It will also be possible to share dive sites and clubs.</w:t>
      </w:r>
    </w:p>
    <w:p w14:paraId="461A55D6" w14:textId="77777777" w:rsidR="00DC3C66" w:rsidRPr="00DC3C66" w:rsidRDefault="00DC3C66" w:rsidP="00DC3C66">
      <w:pPr>
        <w:rPr>
          <w:lang w:val="en-CA"/>
        </w:rPr>
      </w:pPr>
      <w:r w:rsidRPr="00DC3C66">
        <w:rPr>
          <w:lang w:val="en-CA"/>
        </w:rPr>
        <w:t>The difficulty of this project lies in the integration of the dive data retrieved from the different dive computers and their conversion into the ... format.</w:t>
      </w:r>
    </w:p>
    <w:p w14:paraId="7B5BD412" w14:textId="77777777" w:rsidR="00DC3C66" w:rsidRPr="00DC3C66" w:rsidRDefault="00DC3C66" w:rsidP="00DC3C66">
      <w:pPr>
        <w:rPr>
          <w:lang w:val="en-CA"/>
        </w:rPr>
      </w:pPr>
      <w:r w:rsidRPr="00DC3C66">
        <w:rPr>
          <w:lang w:val="en-CA"/>
        </w:rPr>
        <w:t>This document contains all the technical aspects related to this project, as well as some procedures to maintain it.</w:t>
      </w:r>
    </w:p>
    <w:p w14:paraId="75C72F2A" w14:textId="0CAC4026" w:rsidR="002C3ECE" w:rsidRDefault="002C3ECE" w:rsidP="002C3ECE">
      <w:pPr>
        <w:pStyle w:val="Titre1"/>
      </w:pPr>
      <w:bookmarkStart w:id="2" w:name="_Toc37936688"/>
      <w:r>
        <w:t>Contexte</w:t>
      </w:r>
      <w:bookmarkEnd w:id="2"/>
    </w:p>
    <w:p w14:paraId="4725B23E" w14:textId="0C4A5A38" w:rsidR="00DC3C66" w:rsidRDefault="00941CBC" w:rsidP="00DC3C66">
      <w:r>
        <w:t xml:space="preserve">Ces dernières années la plongée subaquatique est devenue plus accessible, et les équipements ne cessent de se moderniser et aujourd’hui nous sommes à la mode </w:t>
      </w:r>
      <w:r w:rsidR="00057F13">
        <w:t>du sans fil et du partage, ce qui rend le besoin d’application pour gérer ces données plus importantes que jamais</w:t>
      </w:r>
    </w:p>
    <w:p w14:paraId="1B73D8A8" w14:textId="44395AD0" w:rsidR="00057F13" w:rsidRDefault="006871BD" w:rsidP="006871BD">
      <w:pPr>
        <w:pStyle w:val="Titre1"/>
      </w:pPr>
      <w:r>
        <w:lastRenderedPageBreak/>
        <w:t>Environnement</w:t>
      </w:r>
    </w:p>
    <w:p w14:paraId="675DB7C6" w14:textId="51C8BE0E" w:rsidR="006871BD" w:rsidRDefault="006871BD" w:rsidP="006871BD">
      <w:pPr>
        <w:pStyle w:val="Titre2"/>
      </w:pPr>
      <w:r>
        <w:t>Laravel</w:t>
      </w:r>
    </w:p>
    <w:p w14:paraId="1D2FFF25" w14:textId="6F4AB35B" w:rsidR="006871BD" w:rsidRDefault="006871BD" w:rsidP="006871BD">
      <w:r>
        <w:t>Laravel est un framework web open-source écrit en PHP. Laravel tente d’alléger le développement en facilitant les tâches courantes utilisées dans la majorité des projets Web, comme l’authentification, le routage, les sessions et la mise en cache.</w:t>
      </w:r>
    </w:p>
    <w:p w14:paraId="27A95F8F" w14:textId="4E7F7198" w:rsidR="006871BD" w:rsidRDefault="006871BD" w:rsidP="006871BD">
      <w:r>
        <w:t>Laravel intègre des concepts modernes de développement tels que l’inversion de contrôle, un système de migration de base de données et un support de test unitaire intégré.</w:t>
      </w:r>
    </w:p>
    <w:p w14:paraId="0A35AFDC" w14:textId="49CE3CC7" w:rsidR="00C36FED" w:rsidRDefault="00C36FED" w:rsidP="00C36FED">
      <w:pPr>
        <w:pStyle w:val="Titre2"/>
      </w:pPr>
      <w:r>
        <w:t>Axure RP</w:t>
      </w:r>
    </w:p>
    <w:p w14:paraId="07FE870C" w14:textId="4E7DDDE8" w:rsidR="00C36FED" w:rsidRDefault="00C36FED" w:rsidP="00C36FED">
      <w:r>
        <w:t>Axure R</w:t>
      </w:r>
      <w:r w:rsidR="00ED1AF9">
        <w:t>P</w:t>
      </w:r>
      <w:r w:rsidR="00390AF2">
        <w:t>,</w:t>
      </w:r>
      <w:r>
        <w:t xml:space="preserve"> </w:t>
      </w:r>
      <w:r>
        <w:t>est un outil logiciel de wireframing, de prototypage rapide, de documentation et de spécification destiné aux applications web, mobiles et de bureau.</w:t>
      </w:r>
    </w:p>
    <w:p w14:paraId="4DB6F7AE" w14:textId="052D4522" w:rsidR="00C135AC" w:rsidRDefault="00C135AC" w:rsidP="00C135AC">
      <w:pPr>
        <w:pStyle w:val="Titre2"/>
      </w:pPr>
      <w:r>
        <w:t>Postman</w:t>
      </w:r>
    </w:p>
    <w:p w14:paraId="34C1D15D" w14:textId="1563B008" w:rsidR="00C135AC" w:rsidRPr="00C135AC" w:rsidRDefault="00C135AC" w:rsidP="00C135AC">
      <w:r>
        <w:t>Postman est une plateforme pour le développement d’API, elle permet de designer, construire et tester des APIs.</w:t>
      </w:r>
    </w:p>
    <w:p w14:paraId="20FC510D" w14:textId="77777777" w:rsidR="00C135AC" w:rsidRPr="00C36FED" w:rsidRDefault="00C135AC" w:rsidP="00C36FED"/>
    <w:p w14:paraId="560E826B" w14:textId="225D174C" w:rsidR="002C3ECE" w:rsidRDefault="002C3ECE" w:rsidP="002C3ECE">
      <w:pPr>
        <w:pStyle w:val="Titre1"/>
      </w:pPr>
      <w:bookmarkStart w:id="3" w:name="_Toc37936689"/>
      <w:r>
        <w:t>Cahier des charges</w:t>
      </w:r>
      <w:bookmarkEnd w:id="3"/>
    </w:p>
    <w:p w14:paraId="68538796" w14:textId="10903ADC" w:rsidR="002C3ECE" w:rsidRDefault="002C3ECE" w:rsidP="002C3ECE">
      <w:pPr>
        <w:pStyle w:val="Titre1"/>
      </w:pPr>
      <w:bookmarkStart w:id="4" w:name="_Toc37936690"/>
      <w:r>
        <w:t>Étude d’opportunité</w:t>
      </w:r>
      <w:bookmarkEnd w:id="4"/>
    </w:p>
    <w:p w14:paraId="082ED168" w14:textId="0EF78178" w:rsidR="002C3ECE" w:rsidRDefault="002C3ECE" w:rsidP="002C3ECE">
      <w:pPr>
        <w:pStyle w:val="Titre1"/>
      </w:pPr>
      <w:bookmarkStart w:id="5" w:name="_Toc37936691"/>
      <w:r>
        <w:t>Analyse fonctionnelle</w:t>
      </w:r>
      <w:bookmarkEnd w:id="5"/>
    </w:p>
    <w:p w14:paraId="482E97E8" w14:textId="1267EDD7" w:rsidR="002C3ECE" w:rsidRDefault="002C3ECE" w:rsidP="002C3ECE">
      <w:pPr>
        <w:pStyle w:val="Titre1"/>
      </w:pPr>
      <w:bookmarkStart w:id="6" w:name="_Toc37936692"/>
      <w:r>
        <w:t>Analyse organique</w:t>
      </w:r>
      <w:bookmarkEnd w:id="6"/>
    </w:p>
    <w:p w14:paraId="381C0E79" w14:textId="708EA1AE" w:rsidR="002C3ECE" w:rsidRDefault="002C3ECE" w:rsidP="002C3ECE">
      <w:pPr>
        <w:pStyle w:val="Titre1"/>
      </w:pPr>
      <w:bookmarkStart w:id="7" w:name="_Toc37936693"/>
      <w:r>
        <w:t>Organisation du travail</w:t>
      </w:r>
      <w:bookmarkEnd w:id="7"/>
    </w:p>
    <w:p w14:paraId="2ADD94B0" w14:textId="7C700FC9" w:rsidR="002C3ECE" w:rsidRDefault="002C3ECE" w:rsidP="002C3ECE">
      <w:pPr>
        <w:pStyle w:val="Titre1"/>
      </w:pPr>
      <w:bookmarkStart w:id="8" w:name="_Toc37936694"/>
      <w:r>
        <w:t>Conclusion</w:t>
      </w:r>
      <w:bookmarkEnd w:id="8"/>
    </w:p>
    <w:p w14:paraId="721A92D2" w14:textId="32A7654E" w:rsidR="002C3ECE" w:rsidRDefault="002C3ECE" w:rsidP="002C3ECE">
      <w:pPr>
        <w:pStyle w:val="Titre1"/>
      </w:pPr>
      <w:bookmarkStart w:id="9" w:name="_Toc37936695"/>
      <w:r>
        <w:t>Glossaire</w:t>
      </w:r>
      <w:bookmarkEnd w:id="9"/>
    </w:p>
    <w:p w14:paraId="5AE632C8" w14:textId="3E00AD9A" w:rsidR="002C3ECE" w:rsidRPr="002C3ECE" w:rsidRDefault="002C3ECE" w:rsidP="002C3ECE">
      <w:pPr>
        <w:pStyle w:val="Titre1"/>
      </w:pPr>
      <w:bookmarkStart w:id="10" w:name="_Toc37936696"/>
      <w:r>
        <w:t>Annexes</w:t>
      </w:r>
      <w:bookmarkEnd w:id="10"/>
    </w:p>
    <w:sectPr w:rsidR="002C3ECE" w:rsidRPr="002C3ECE" w:rsidSect="00D5222D">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EA1F8" w14:textId="77777777" w:rsidR="00F06D77" w:rsidRDefault="00F06D77" w:rsidP="00C6554A">
      <w:pPr>
        <w:spacing w:before="0" w:after="0" w:line="240" w:lineRule="auto"/>
      </w:pPr>
      <w:r>
        <w:separator/>
      </w:r>
    </w:p>
  </w:endnote>
  <w:endnote w:type="continuationSeparator" w:id="0">
    <w:p w14:paraId="3641BE1A" w14:textId="77777777" w:rsidR="00F06D77" w:rsidRDefault="00F06D7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A22805"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730D6" w14:textId="77777777" w:rsidR="00F06D77" w:rsidRDefault="00F06D77" w:rsidP="00C6554A">
      <w:pPr>
        <w:spacing w:before="0" w:after="0" w:line="240" w:lineRule="auto"/>
      </w:pPr>
      <w:r>
        <w:separator/>
      </w:r>
    </w:p>
  </w:footnote>
  <w:footnote w:type="continuationSeparator" w:id="0">
    <w:p w14:paraId="3F36932D" w14:textId="77777777" w:rsidR="00F06D77" w:rsidRDefault="00F06D77" w:rsidP="00C6554A">
      <w:pPr>
        <w:spacing w:before="0" w:after="0" w:line="240" w:lineRule="auto"/>
      </w:pPr>
      <w:r>
        <w:continuationSeparator/>
      </w:r>
    </w:p>
  </w:footnote>
  <w:footnote w:id="1">
    <w:p w14:paraId="64B56C0B" w14:textId="2DD98122" w:rsidR="00425499" w:rsidRPr="00425499" w:rsidRDefault="00425499">
      <w:pPr>
        <w:pStyle w:val="Notedebasdepage"/>
        <w:rPr>
          <w:lang w:val="fr-CH"/>
        </w:rPr>
      </w:pPr>
      <w:r>
        <w:rPr>
          <w:rStyle w:val="Appelnotedebasdep"/>
        </w:rPr>
        <w:footnoteRef/>
      </w:r>
      <w:r>
        <w:t xml:space="preserve"> </w:t>
      </w:r>
      <w:r>
        <w:rPr>
          <w:rStyle w:val="Appeldenotedefin"/>
        </w:rPr>
        <w:footnoteRef/>
      </w:r>
      <w:r>
        <w:t xml:space="preserve"> </w:t>
      </w:r>
      <w:hyperlink r:id="rId1" w:history="1">
        <w:r w:rsidRPr="009B3BBB">
          <w:rPr>
            <w:rStyle w:val="Lienhypertexte"/>
          </w:rPr>
          <w:t>https://subsurface.hohndel.narkive.com/p3HxfvcD/uddf-export-format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ECE"/>
    <w:rsid w:val="00057F13"/>
    <w:rsid w:val="002554CD"/>
    <w:rsid w:val="00293B83"/>
    <w:rsid w:val="002B4294"/>
    <w:rsid w:val="002C3ECE"/>
    <w:rsid w:val="00333D0D"/>
    <w:rsid w:val="00390AF2"/>
    <w:rsid w:val="00425499"/>
    <w:rsid w:val="004C049F"/>
    <w:rsid w:val="005000E2"/>
    <w:rsid w:val="00617BB5"/>
    <w:rsid w:val="006871BD"/>
    <w:rsid w:val="006A3CE7"/>
    <w:rsid w:val="00800D33"/>
    <w:rsid w:val="0089714F"/>
    <w:rsid w:val="00941CBC"/>
    <w:rsid w:val="00A72BF2"/>
    <w:rsid w:val="00C135AC"/>
    <w:rsid w:val="00C36FED"/>
    <w:rsid w:val="00C6554A"/>
    <w:rsid w:val="00D400DA"/>
    <w:rsid w:val="00D5222D"/>
    <w:rsid w:val="00DC3C66"/>
    <w:rsid w:val="00ED1AF9"/>
    <w:rsid w:val="00ED7C44"/>
    <w:rsid w:val="00F06D77"/>
    <w:rsid w:val="00F94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56119"/>
  <w15:chartTrackingRefBased/>
  <w15:docId w15:val="{9428B95E-14CD-4C95-9F01-EF17CA6B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En-ttedetabledesmatires">
    <w:name w:val="TOC Heading"/>
    <w:basedOn w:val="Titre1"/>
    <w:next w:val="Normal"/>
    <w:uiPriority w:val="39"/>
    <w:unhideWhenUsed/>
    <w:qFormat/>
    <w:rsid w:val="002C3ECE"/>
    <w:pPr>
      <w:spacing w:before="240" w:after="0" w:line="259" w:lineRule="auto"/>
      <w:contextualSpacing w:val="0"/>
      <w:outlineLvl w:val="9"/>
    </w:pPr>
    <w:rPr>
      <w:szCs w:val="32"/>
      <w:lang w:val="fr-CH" w:eastAsia="fr-CH"/>
    </w:rPr>
  </w:style>
  <w:style w:type="paragraph" w:styleId="TM1">
    <w:name w:val="toc 1"/>
    <w:basedOn w:val="Normal"/>
    <w:next w:val="Normal"/>
    <w:autoRedefine/>
    <w:uiPriority w:val="39"/>
    <w:unhideWhenUsed/>
    <w:rsid w:val="002C3ECE"/>
    <w:pPr>
      <w:spacing w:after="100"/>
    </w:pPr>
  </w:style>
  <w:style w:type="character" w:styleId="Appeldenotedefin">
    <w:name w:val="endnote reference"/>
    <w:basedOn w:val="Policepardfaut"/>
    <w:uiPriority w:val="99"/>
    <w:semiHidden/>
    <w:unhideWhenUsed/>
    <w:rsid w:val="00425499"/>
    <w:rPr>
      <w:vertAlign w:val="superscript"/>
    </w:rPr>
  </w:style>
  <w:style w:type="character" w:styleId="Mentionnonrsolue">
    <w:name w:val="Unresolved Mention"/>
    <w:basedOn w:val="Policepardfaut"/>
    <w:uiPriority w:val="99"/>
    <w:semiHidden/>
    <w:unhideWhenUsed/>
    <w:rsid w:val="00425499"/>
    <w:rPr>
      <w:color w:val="605E5C"/>
      <w:shd w:val="clear" w:color="auto" w:fill="E1DFDD"/>
    </w:rPr>
  </w:style>
  <w:style w:type="character" w:styleId="Appelnotedebasdep">
    <w:name w:val="footnote reference"/>
    <w:basedOn w:val="Policepardfaut"/>
    <w:uiPriority w:val="99"/>
    <w:semiHidden/>
    <w:unhideWhenUsed/>
    <w:rsid w:val="004254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539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subsurface.hohndel.narkive.com/p3HxfvcD/uddf-export-form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AppData\Roaming\Microsoft\Templates\Rapport%20d&#8217;&#233;tudiant%20avec%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CECF7-2BEC-4887-BD5A-1C7856B85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avec photo.dotx</Template>
  <TotalTime>65</TotalTime>
  <Pages>4</Pages>
  <Words>552</Words>
  <Characters>3038</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emile ryser</cp:lastModifiedBy>
  <cp:revision>7</cp:revision>
  <dcterms:created xsi:type="dcterms:W3CDTF">2020-04-19T18:59:00Z</dcterms:created>
  <dcterms:modified xsi:type="dcterms:W3CDTF">2020-04-20T07:23:00Z</dcterms:modified>
</cp:coreProperties>
</file>